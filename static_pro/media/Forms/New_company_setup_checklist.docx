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3E" w:rsidRDefault="00E3583E">
      <w:bookmarkStart w:id="0" w:name="_GoBack"/>
      <w:bookmarkEnd w:id="0"/>
    </w:p>
    <w:p w:rsidR="00450C57" w:rsidRDefault="00450C57"/>
    <w:p w:rsidR="00E3583E" w:rsidRDefault="00E3583E"/>
    <w:p w:rsidR="00E3583E" w:rsidRDefault="00E3583E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4"/>
        <w:gridCol w:w="2726"/>
      </w:tblGrid>
      <w:tr w:rsidR="0043454D" w:rsidTr="00E3583E">
        <w:tc>
          <w:tcPr>
            <w:tcW w:w="6634" w:type="dxa"/>
          </w:tcPr>
          <w:p w:rsidR="0043454D" w:rsidRDefault="00620431" w:rsidP="00620431">
            <w:pPr>
              <w:pStyle w:val="CompanyName"/>
            </w:pPr>
            <w:r>
              <w:t>First Call Intermodal Services LLC</w:t>
            </w:r>
          </w:p>
        </w:tc>
        <w:tc>
          <w:tcPr>
            <w:tcW w:w="2726" w:type="dxa"/>
          </w:tcPr>
          <w:p w:rsidR="0043454D" w:rsidRDefault="00B91CEE" w:rsidP="0043454D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0C4B40BA" wp14:editId="3DFEC64F">
                  <wp:extent cx="1731347" cy="638175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40" cy="64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240" w:rsidRPr="0043454D" w:rsidRDefault="00CC59BB" w:rsidP="0043454D">
      <w:pPr>
        <w:pStyle w:val="Heading1"/>
      </w:pPr>
      <w:r w:rsidRPr="0043454D">
        <w:t>New</w:t>
      </w:r>
      <w:r w:rsidR="00172448" w:rsidRPr="0043454D">
        <w:t xml:space="preserve"> </w:t>
      </w:r>
      <w:r w:rsidR="003A1BC2" w:rsidRPr="0043454D">
        <w:t>Company Setup</w:t>
      </w:r>
      <w:r w:rsidR="00407240" w:rsidRPr="0043454D">
        <w:t xml:space="preserve"> Checklist</w:t>
      </w:r>
    </w:p>
    <w:tbl>
      <w:tblPr>
        <w:tblW w:w="512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01"/>
        <w:gridCol w:w="7460"/>
      </w:tblGrid>
      <w:tr w:rsidR="00F3153F" w:rsidTr="009907F3">
        <w:trPr>
          <w:trHeight w:val="237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:rsidR="00F3153F" w:rsidRPr="00080433" w:rsidRDefault="00F3153F" w:rsidP="00080433">
            <w:pPr>
              <w:pStyle w:val="Heading2"/>
            </w:pPr>
            <w:r w:rsidRPr="00080433">
              <w:t>COMPANY INFORMATION</w:t>
            </w:r>
          </w:p>
        </w:tc>
      </w:tr>
      <w:tr w:rsidR="00F3153F" w:rsidTr="009907F3">
        <w:trPr>
          <w:trHeight w:val="394"/>
        </w:trPr>
        <w:tc>
          <w:tcPr>
            <w:tcW w:w="1139" w:type="pct"/>
            <w:vAlign w:val="center"/>
          </w:tcPr>
          <w:p w:rsidR="00F3153F" w:rsidRPr="00D36A80" w:rsidRDefault="00F3153F" w:rsidP="00F3153F">
            <w:pPr>
              <w:rPr>
                <w:sz w:val="20"/>
                <w:szCs w:val="20"/>
              </w:rPr>
            </w:pPr>
            <w:r w:rsidRPr="00D36A80">
              <w:t xml:space="preserve">Company name: </w:t>
            </w:r>
            <w:r w:rsidR="009907F3">
              <w:t xml:space="preserve"> 1</w:t>
            </w:r>
          </w:p>
        </w:tc>
        <w:tc>
          <w:tcPr>
            <w:tcW w:w="3861" w:type="pct"/>
            <w:vAlign w:val="center"/>
          </w:tcPr>
          <w:p w:rsidR="00F3153F" w:rsidRPr="00D36A80" w:rsidRDefault="00F3153F" w:rsidP="00F3153F"/>
        </w:tc>
      </w:tr>
      <w:tr w:rsidR="00F3153F" w:rsidRPr="006C1BD5" w:rsidTr="009907F3">
        <w:trPr>
          <w:trHeight w:val="364"/>
        </w:trPr>
        <w:tc>
          <w:tcPr>
            <w:tcW w:w="1139" w:type="pct"/>
            <w:vAlign w:val="center"/>
          </w:tcPr>
          <w:p w:rsidR="00F3153F" w:rsidRDefault="009907F3" w:rsidP="00F3153F">
            <w:r w:rsidRPr="00D36A80">
              <w:t xml:space="preserve">Company name: </w:t>
            </w:r>
            <w:r>
              <w:t xml:space="preserve"> 2</w:t>
            </w:r>
          </w:p>
        </w:tc>
        <w:tc>
          <w:tcPr>
            <w:tcW w:w="3861" w:type="pct"/>
            <w:vAlign w:val="center"/>
          </w:tcPr>
          <w:p w:rsidR="00F3153F" w:rsidRDefault="00F3153F" w:rsidP="00F3153F"/>
        </w:tc>
      </w:tr>
      <w:tr w:rsidR="00F3153F" w:rsidTr="009907F3">
        <w:trPr>
          <w:trHeight w:val="394"/>
        </w:trPr>
        <w:tc>
          <w:tcPr>
            <w:tcW w:w="1139" w:type="pct"/>
            <w:vAlign w:val="center"/>
          </w:tcPr>
          <w:p w:rsidR="00F3153F" w:rsidRPr="00EE40E1" w:rsidRDefault="009907F3" w:rsidP="00F3153F">
            <w:r w:rsidRPr="00D36A80">
              <w:t xml:space="preserve">Company name: </w:t>
            </w:r>
            <w:r>
              <w:t xml:space="preserve"> 3</w:t>
            </w:r>
          </w:p>
        </w:tc>
        <w:tc>
          <w:tcPr>
            <w:tcW w:w="3861" w:type="pct"/>
            <w:vAlign w:val="center"/>
          </w:tcPr>
          <w:p w:rsidR="00F3153F" w:rsidRPr="00EE40E1" w:rsidRDefault="00F3153F" w:rsidP="00F3153F"/>
        </w:tc>
      </w:tr>
      <w:tr w:rsidR="00F3153F" w:rsidTr="009907F3">
        <w:trPr>
          <w:trHeight w:val="394"/>
        </w:trPr>
        <w:tc>
          <w:tcPr>
            <w:tcW w:w="1139" w:type="pct"/>
            <w:vAlign w:val="center"/>
          </w:tcPr>
          <w:p w:rsidR="00F3153F" w:rsidRPr="00EE40E1" w:rsidRDefault="009907F3" w:rsidP="00F3153F">
            <w:r>
              <w:t>Owner Name:</w:t>
            </w:r>
          </w:p>
        </w:tc>
        <w:tc>
          <w:tcPr>
            <w:tcW w:w="3861" w:type="pct"/>
            <w:vAlign w:val="center"/>
          </w:tcPr>
          <w:p w:rsidR="00F3153F" w:rsidRPr="00EE40E1" w:rsidRDefault="00F3153F" w:rsidP="00F3153F"/>
        </w:tc>
      </w:tr>
      <w:tr w:rsidR="00F3153F" w:rsidTr="009907F3">
        <w:trPr>
          <w:trHeight w:val="394"/>
        </w:trPr>
        <w:tc>
          <w:tcPr>
            <w:tcW w:w="1139" w:type="pct"/>
            <w:vAlign w:val="center"/>
          </w:tcPr>
          <w:p w:rsidR="00F3153F" w:rsidRDefault="009907F3" w:rsidP="009907F3">
            <w:r>
              <w:t>Owner Name:</w:t>
            </w:r>
          </w:p>
        </w:tc>
        <w:tc>
          <w:tcPr>
            <w:tcW w:w="3861" w:type="pct"/>
            <w:vAlign w:val="center"/>
          </w:tcPr>
          <w:p w:rsidR="00F3153F" w:rsidRDefault="00F3153F" w:rsidP="00F3153F"/>
        </w:tc>
      </w:tr>
      <w:tr w:rsidR="00766D7B" w:rsidTr="009907F3">
        <w:trPr>
          <w:trHeight w:val="394"/>
        </w:trPr>
        <w:tc>
          <w:tcPr>
            <w:tcW w:w="1139" w:type="pct"/>
            <w:vAlign w:val="center"/>
          </w:tcPr>
          <w:p w:rsidR="00766D7B" w:rsidRDefault="00766D7B" w:rsidP="009907F3">
            <w:r>
              <w:t>Social #:</w:t>
            </w:r>
          </w:p>
        </w:tc>
        <w:tc>
          <w:tcPr>
            <w:tcW w:w="3861" w:type="pct"/>
            <w:vAlign w:val="center"/>
          </w:tcPr>
          <w:p w:rsidR="00766D7B" w:rsidRDefault="00766D7B" w:rsidP="00F3153F"/>
        </w:tc>
      </w:tr>
      <w:tr w:rsidR="009907F3" w:rsidTr="009907F3">
        <w:trPr>
          <w:trHeight w:val="394"/>
        </w:trPr>
        <w:tc>
          <w:tcPr>
            <w:tcW w:w="1139" w:type="pct"/>
            <w:vAlign w:val="center"/>
          </w:tcPr>
          <w:p w:rsidR="009907F3" w:rsidRDefault="009907F3" w:rsidP="00F3153F">
            <w:r>
              <w:t>Address:</w:t>
            </w:r>
          </w:p>
        </w:tc>
        <w:tc>
          <w:tcPr>
            <w:tcW w:w="3861" w:type="pct"/>
            <w:vAlign w:val="center"/>
          </w:tcPr>
          <w:p w:rsidR="009907F3" w:rsidRDefault="009907F3" w:rsidP="00F3153F"/>
        </w:tc>
      </w:tr>
      <w:tr w:rsidR="009907F3" w:rsidTr="009907F3">
        <w:trPr>
          <w:trHeight w:val="394"/>
        </w:trPr>
        <w:tc>
          <w:tcPr>
            <w:tcW w:w="1139" w:type="pct"/>
            <w:vAlign w:val="center"/>
          </w:tcPr>
          <w:p w:rsidR="009907F3" w:rsidRDefault="009907F3" w:rsidP="00F3153F">
            <w:r w:rsidRPr="00EE40E1">
              <w:t>Telephone number:</w:t>
            </w:r>
          </w:p>
        </w:tc>
        <w:tc>
          <w:tcPr>
            <w:tcW w:w="3861" w:type="pct"/>
            <w:vAlign w:val="center"/>
          </w:tcPr>
          <w:p w:rsidR="009907F3" w:rsidRDefault="009907F3" w:rsidP="00F3153F"/>
        </w:tc>
      </w:tr>
      <w:tr w:rsidR="009907F3" w:rsidTr="009907F3">
        <w:trPr>
          <w:trHeight w:val="394"/>
        </w:trPr>
        <w:tc>
          <w:tcPr>
            <w:tcW w:w="1139" w:type="pct"/>
            <w:vAlign w:val="center"/>
          </w:tcPr>
          <w:p w:rsidR="009907F3" w:rsidRDefault="009907F3" w:rsidP="00F3153F">
            <w:r>
              <w:t>Email:</w:t>
            </w:r>
          </w:p>
        </w:tc>
        <w:tc>
          <w:tcPr>
            <w:tcW w:w="3861" w:type="pct"/>
            <w:vAlign w:val="center"/>
          </w:tcPr>
          <w:p w:rsidR="009907F3" w:rsidRDefault="009907F3" w:rsidP="00F3153F"/>
        </w:tc>
      </w:tr>
    </w:tbl>
    <w:p w:rsidR="0043454D" w:rsidRDefault="0043454D"/>
    <w:p w:rsidR="009907F3" w:rsidRDefault="009907F3"/>
    <w:tbl>
      <w:tblPr>
        <w:tblStyle w:val="TableGrid"/>
        <w:tblpPr w:leftFromText="180" w:rightFromText="180" w:vertAnchor="text" w:tblpY="1"/>
        <w:tblOverlap w:val="never"/>
        <w:tblW w:w="512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81"/>
        <w:gridCol w:w="3185"/>
        <w:gridCol w:w="982"/>
        <w:gridCol w:w="1208"/>
        <w:gridCol w:w="3893"/>
      </w:tblGrid>
      <w:tr w:rsidR="00043AD4" w:rsidTr="00876B2C">
        <w:trPr>
          <w:trHeight w:val="379"/>
        </w:trPr>
        <w:tc>
          <w:tcPr>
            <w:tcW w:w="4653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876B2C">
            <w:pPr>
              <w:pStyle w:val="Heading2"/>
            </w:pPr>
            <w:r>
              <w:t xml:space="preserve">            CHECKLIST                                   </w:t>
            </w:r>
            <w:r w:rsidR="00876B2C">
              <w:t>Price</w:t>
            </w:r>
            <w:r>
              <w:t xml:space="preserve">                                                          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043AD4" w:rsidRDefault="00E81ACB" w:rsidP="00B91CEE">
            <w:pPr>
              <w:pStyle w:val="Heading2"/>
            </w:pPr>
            <w:r>
              <w:t>Pa</w:t>
            </w:r>
            <w:r w:rsidR="00876B2C">
              <w:t>yment</w:t>
            </w:r>
          </w:p>
        </w:tc>
        <w:tc>
          <w:tcPr>
            <w:tcW w:w="3899" w:type="dxa"/>
            <w:shd w:val="clear" w:color="auto" w:fill="DBE5F1" w:themeFill="accent1" w:themeFillTint="33"/>
          </w:tcPr>
          <w:p w:rsidR="00043AD4" w:rsidRDefault="00043AD4" w:rsidP="00B91CEE">
            <w:pPr>
              <w:pStyle w:val="Heading2"/>
            </w:pPr>
            <w:r>
              <w:t>COMENTS</w:t>
            </w:r>
            <w:r w:rsidR="00876B2C">
              <w:t xml:space="preserve"> </w:t>
            </w:r>
          </w:p>
        </w:tc>
      </w:tr>
      <w:tr w:rsidR="00043AD4" w:rsidTr="00876B2C">
        <w:trPr>
          <w:trHeight w:val="389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>
              <w:fldChar w:fldCharType="end"/>
            </w:r>
            <w:bookmarkEnd w:id="1"/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 xml:space="preserve">Texas Secretary Of State  </w:t>
            </w:r>
          </w:p>
          <w:p w:rsidR="00E60FB5" w:rsidRPr="00625C57" w:rsidRDefault="00E60FB5" w:rsidP="00B91C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043AD4" w:rsidP="00766D7B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 xml:space="preserve">308.10         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043AD4" w:rsidTr="00E60FB5">
        <w:trPr>
          <w:trHeight w:val="355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043AD4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>MC INTERSTATE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625C57" w:rsidP="00625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300.00         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043AD4" w:rsidTr="00E60FB5">
        <w:trPr>
          <w:trHeight w:val="499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>USDOT INTRASTATE</w:t>
            </w:r>
          </w:p>
          <w:p w:rsidR="00E60FB5" w:rsidRPr="00625C57" w:rsidRDefault="00E60FB5" w:rsidP="00B91C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USDOT PIN 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625C57" w:rsidP="00625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00.00</w:t>
            </w:r>
            <w:r w:rsidR="00043AD4" w:rsidRPr="00625C57"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043AD4" w:rsidTr="00876B2C">
        <w:trPr>
          <w:trHeight w:val="290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B92ABA" w:rsidP="00B92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="00043AD4" w:rsidRPr="00625C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</w:t>
            </w:r>
            <w:r w:rsidR="00043AD4" w:rsidRPr="00625C57">
              <w:rPr>
                <w:sz w:val="20"/>
                <w:szCs w:val="20"/>
              </w:rPr>
              <w:t>TXDMV.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625C57" w:rsidP="00625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225.00         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043AD4" w:rsidTr="00876B2C">
        <w:trPr>
          <w:trHeight w:val="307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043AD4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>BOC3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625C57" w:rsidP="00625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45.00</w:t>
            </w:r>
            <w:r w:rsidR="00043AD4" w:rsidRPr="00625C57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043AD4" w:rsidTr="00876B2C">
        <w:trPr>
          <w:trHeight w:val="290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043AD4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043AD4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>U</w:t>
            </w:r>
            <w:r w:rsidR="00761531">
              <w:rPr>
                <w:sz w:val="20"/>
                <w:szCs w:val="20"/>
              </w:rPr>
              <w:t>CR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625C57" w:rsidP="00625C57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 xml:space="preserve">83.00         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625C57" w:rsidTr="00876B2C">
        <w:trPr>
          <w:trHeight w:val="290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25C57" w:rsidRDefault="00625C57" w:rsidP="00B91CEE">
            <w: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25C57" w:rsidRPr="00625C57" w:rsidRDefault="00625C57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>OFFICE FEE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25C57" w:rsidRPr="00625C57" w:rsidRDefault="00625C57" w:rsidP="00B91CEE">
            <w:pPr>
              <w:rPr>
                <w:sz w:val="20"/>
                <w:szCs w:val="20"/>
              </w:rPr>
            </w:pPr>
            <w:r w:rsidRPr="00625C57">
              <w:rPr>
                <w:sz w:val="20"/>
                <w:szCs w:val="20"/>
              </w:rPr>
              <w:t>200.00</w:t>
            </w:r>
          </w:p>
        </w:tc>
        <w:tc>
          <w:tcPr>
            <w:tcW w:w="1197" w:type="dxa"/>
          </w:tcPr>
          <w:p w:rsidR="00625C57" w:rsidRDefault="00625C57" w:rsidP="00B91CEE"/>
        </w:tc>
        <w:tc>
          <w:tcPr>
            <w:tcW w:w="3899" w:type="dxa"/>
          </w:tcPr>
          <w:p w:rsidR="00625C57" w:rsidRDefault="00625C57" w:rsidP="00B91CEE"/>
        </w:tc>
      </w:tr>
      <w:tr w:rsidR="00043AD4" w:rsidTr="00876B2C">
        <w:trPr>
          <w:trHeight w:val="282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Default="00B92ABA" w:rsidP="00B91CEE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B92ABA" w:rsidP="00B91C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IFTA APLICATION </w:t>
            </w: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43AD4" w:rsidRPr="00625C57" w:rsidRDefault="00B92ABA" w:rsidP="00625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</w:t>
            </w:r>
          </w:p>
        </w:tc>
        <w:tc>
          <w:tcPr>
            <w:tcW w:w="1197" w:type="dxa"/>
          </w:tcPr>
          <w:p w:rsidR="00043AD4" w:rsidRDefault="00043AD4" w:rsidP="00B91CEE"/>
        </w:tc>
        <w:tc>
          <w:tcPr>
            <w:tcW w:w="3899" w:type="dxa"/>
          </w:tcPr>
          <w:p w:rsidR="00043AD4" w:rsidRDefault="00043AD4" w:rsidP="00B91CEE"/>
        </w:tc>
      </w:tr>
      <w:tr w:rsidR="00625C57" w:rsidTr="00876B2C">
        <w:trPr>
          <w:trHeight w:val="282"/>
        </w:trPr>
        <w:tc>
          <w:tcPr>
            <w:tcW w:w="481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25C57" w:rsidRDefault="00625C57" w:rsidP="00B91CEE"/>
        </w:tc>
        <w:tc>
          <w:tcPr>
            <w:tcW w:w="318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25C57" w:rsidRPr="00625C57" w:rsidRDefault="00625C57" w:rsidP="00B91CEE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25C57" w:rsidRPr="00625C57" w:rsidRDefault="00625C57" w:rsidP="00625C57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:rsidR="00625C57" w:rsidRDefault="00625C57" w:rsidP="00B91CEE"/>
        </w:tc>
        <w:tc>
          <w:tcPr>
            <w:tcW w:w="3899" w:type="dxa"/>
          </w:tcPr>
          <w:p w:rsidR="00625C57" w:rsidRDefault="00625C57" w:rsidP="00B91CEE"/>
        </w:tc>
      </w:tr>
    </w:tbl>
    <w:p w:rsidR="00C60173" w:rsidRDefault="00766D7B">
      <w:r>
        <w:t xml:space="preserve">    </w:t>
      </w:r>
      <w:r w:rsidR="00C60173">
        <w:t xml:space="preserve">             </w:t>
      </w:r>
    </w:p>
    <w:p w:rsidR="00766D7B" w:rsidRPr="00BE13E5" w:rsidRDefault="00AB4059">
      <w:pPr>
        <w:rPr>
          <w:sz w:val="20"/>
          <w:szCs w:val="28"/>
        </w:rPr>
      </w:pPr>
      <w:r w:rsidRPr="00BE13E5">
        <w:rPr>
          <w:sz w:val="20"/>
          <w:szCs w:val="28"/>
        </w:rPr>
        <w:t># Of Units _________</w:t>
      </w:r>
    </w:p>
    <w:p w:rsidR="00C60173" w:rsidRPr="00BE13E5" w:rsidRDefault="00B91CEE">
      <w:pPr>
        <w:rPr>
          <w:sz w:val="20"/>
          <w:szCs w:val="28"/>
        </w:rPr>
      </w:pPr>
      <w:r w:rsidRPr="00BE13E5">
        <w:rPr>
          <w:sz w:val="12"/>
        </w:rPr>
        <w:br w:type="textWrapping" w:clear="all"/>
      </w:r>
    </w:p>
    <w:p w:rsidR="00C60173" w:rsidRPr="00BE13E5" w:rsidRDefault="00AB4059">
      <w:pPr>
        <w:rPr>
          <w:sz w:val="20"/>
          <w:szCs w:val="28"/>
        </w:rPr>
      </w:pPr>
      <w:r w:rsidRPr="00BE13E5">
        <w:rPr>
          <w:sz w:val="20"/>
          <w:szCs w:val="28"/>
        </w:rPr>
        <w:t>Type of Trailer ___________________</w:t>
      </w:r>
    </w:p>
    <w:sectPr w:rsidR="00C60173" w:rsidRPr="00BE13E5" w:rsidSect="0043454D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589" w:rsidRDefault="00127589">
      <w:r>
        <w:separator/>
      </w:r>
    </w:p>
  </w:endnote>
  <w:endnote w:type="continuationSeparator" w:id="0">
    <w:p w:rsidR="00127589" w:rsidRDefault="0012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589" w:rsidRDefault="00127589">
      <w:r>
        <w:separator/>
      </w:r>
    </w:p>
  </w:footnote>
  <w:footnote w:type="continuationSeparator" w:id="0">
    <w:p w:rsidR="00127589" w:rsidRDefault="00127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31"/>
    <w:rsid w:val="00034557"/>
    <w:rsid w:val="00043AD4"/>
    <w:rsid w:val="00055625"/>
    <w:rsid w:val="00077FD1"/>
    <w:rsid w:val="00080433"/>
    <w:rsid w:val="0008045A"/>
    <w:rsid w:val="00082F86"/>
    <w:rsid w:val="00086801"/>
    <w:rsid w:val="00090054"/>
    <w:rsid w:val="000B23B6"/>
    <w:rsid w:val="000D7D67"/>
    <w:rsid w:val="000F3B2D"/>
    <w:rsid w:val="001001B1"/>
    <w:rsid w:val="001003E1"/>
    <w:rsid w:val="00125CCB"/>
    <w:rsid w:val="00127589"/>
    <w:rsid w:val="00137DF3"/>
    <w:rsid w:val="00141B5C"/>
    <w:rsid w:val="00157CA0"/>
    <w:rsid w:val="00172448"/>
    <w:rsid w:val="001948E6"/>
    <w:rsid w:val="001B5C06"/>
    <w:rsid w:val="001E3406"/>
    <w:rsid w:val="00267DF9"/>
    <w:rsid w:val="002906E7"/>
    <w:rsid w:val="002A3F76"/>
    <w:rsid w:val="002A6DBF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F04D9"/>
    <w:rsid w:val="00407240"/>
    <w:rsid w:val="0041607A"/>
    <w:rsid w:val="0043454D"/>
    <w:rsid w:val="00450C57"/>
    <w:rsid w:val="00454615"/>
    <w:rsid w:val="004567F4"/>
    <w:rsid w:val="00464875"/>
    <w:rsid w:val="0048031C"/>
    <w:rsid w:val="004B0AE9"/>
    <w:rsid w:val="00522532"/>
    <w:rsid w:val="00560949"/>
    <w:rsid w:val="00581A1A"/>
    <w:rsid w:val="005E29C8"/>
    <w:rsid w:val="005E7170"/>
    <w:rsid w:val="00610858"/>
    <w:rsid w:val="00620431"/>
    <w:rsid w:val="006238C8"/>
    <w:rsid w:val="00625C57"/>
    <w:rsid w:val="00643BDC"/>
    <w:rsid w:val="00691D47"/>
    <w:rsid w:val="006C1BD5"/>
    <w:rsid w:val="00754382"/>
    <w:rsid w:val="00761531"/>
    <w:rsid w:val="00766D7B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76B2C"/>
    <w:rsid w:val="00891FD6"/>
    <w:rsid w:val="009142CB"/>
    <w:rsid w:val="00934FC7"/>
    <w:rsid w:val="0096077E"/>
    <w:rsid w:val="00970715"/>
    <w:rsid w:val="00980A6C"/>
    <w:rsid w:val="009907F3"/>
    <w:rsid w:val="00995223"/>
    <w:rsid w:val="009B2759"/>
    <w:rsid w:val="009C0F7C"/>
    <w:rsid w:val="00A35955"/>
    <w:rsid w:val="00A45F9E"/>
    <w:rsid w:val="00A50321"/>
    <w:rsid w:val="00A51E9F"/>
    <w:rsid w:val="00A90105"/>
    <w:rsid w:val="00A90460"/>
    <w:rsid w:val="00AB4059"/>
    <w:rsid w:val="00AC48CD"/>
    <w:rsid w:val="00B11EE0"/>
    <w:rsid w:val="00B67C5A"/>
    <w:rsid w:val="00B75A27"/>
    <w:rsid w:val="00B91CEE"/>
    <w:rsid w:val="00B92ABA"/>
    <w:rsid w:val="00B97760"/>
    <w:rsid w:val="00BE13E5"/>
    <w:rsid w:val="00C16870"/>
    <w:rsid w:val="00C34FB6"/>
    <w:rsid w:val="00C36E89"/>
    <w:rsid w:val="00C4126C"/>
    <w:rsid w:val="00C45FDC"/>
    <w:rsid w:val="00C60173"/>
    <w:rsid w:val="00CA3573"/>
    <w:rsid w:val="00CB47FD"/>
    <w:rsid w:val="00CC59BB"/>
    <w:rsid w:val="00CD3BE2"/>
    <w:rsid w:val="00D11E75"/>
    <w:rsid w:val="00D36A80"/>
    <w:rsid w:val="00D827D3"/>
    <w:rsid w:val="00DA21A2"/>
    <w:rsid w:val="00DB0C25"/>
    <w:rsid w:val="00DB5A48"/>
    <w:rsid w:val="00DE5986"/>
    <w:rsid w:val="00E060B2"/>
    <w:rsid w:val="00E3583E"/>
    <w:rsid w:val="00E37280"/>
    <w:rsid w:val="00E41884"/>
    <w:rsid w:val="00E60FB5"/>
    <w:rsid w:val="00E81ACB"/>
    <w:rsid w:val="00EA3E64"/>
    <w:rsid w:val="00EE40E1"/>
    <w:rsid w:val="00F03B50"/>
    <w:rsid w:val="00F27301"/>
    <w:rsid w:val="00F3153F"/>
    <w:rsid w:val="00F67634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L%20TRUCKING%20LLC\AppData\Roaming\Microsoft\Templates\New%20Company%20Se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>Microsoft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JML TRUCKING LLC</dc:creator>
  <cp:lastModifiedBy>JML TRUCKING LLC</cp:lastModifiedBy>
  <cp:revision>2</cp:revision>
  <cp:lastPrinted>2017-07-06T15:22:00Z</cp:lastPrinted>
  <dcterms:created xsi:type="dcterms:W3CDTF">2017-07-25T15:34:00Z</dcterms:created>
  <dcterms:modified xsi:type="dcterms:W3CDTF">2017-07-25T15:34:00Z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